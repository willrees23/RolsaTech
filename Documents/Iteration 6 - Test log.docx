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3AA9E" w14:textId="77777777" w:rsidR="00F34AA7" w:rsidRDefault="00000000">
      <w:pPr>
        <w:pStyle w:val="Heading1"/>
      </w:pPr>
      <w:r>
        <w:t>Iteration 6 – Test log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3"/>
        <w:gridCol w:w="1803"/>
        <w:gridCol w:w="1803"/>
        <w:gridCol w:w="1803"/>
        <w:gridCol w:w="1804"/>
      </w:tblGrid>
      <w:tr w:rsidR="00F34AA7" w14:paraId="3989E654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3B00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Description of test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5368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Test data (if required)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D7F8B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Expected outcome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2CB43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Actual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CC64" w14:textId="77777777" w:rsidR="00F34AA7" w:rsidRDefault="00000000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Comments &amp; intended actions</w:t>
            </w:r>
          </w:p>
        </w:tc>
      </w:tr>
      <w:tr w:rsidR="00F34AA7" w14:paraId="7FE3563D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601B9" w14:textId="77777777" w:rsidR="00F34AA7" w:rsidRDefault="00000000">
            <w:pPr>
              <w:spacing w:after="0"/>
            </w:pPr>
            <w:r>
              <w:t>Carbon footprint calculator functionality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14E9" w14:textId="77777777" w:rsidR="00F34AA7" w:rsidRDefault="00000000">
            <w:pPr>
              <w:spacing w:after="0"/>
            </w:pPr>
            <w:r>
              <w:t>Car, Petrol, 1000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80E7A" w14:textId="77777777" w:rsidR="00F34AA7" w:rsidRDefault="00000000">
            <w:pPr>
              <w:spacing w:after="0"/>
            </w:pPr>
            <w:r>
              <w:t>The form should display the results to the user.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0445F" w14:textId="77777777" w:rsidR="00F34AA7" w:rsidRDefault="00000000">
            <w:pPr>
              <w:spacing w:after="0"/>
            </w:pPr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D97D" w14:textId="77777777" w:rsidR="00F34AA7" w:rsidRDefault="00F34AA7">
            <w:pPr>
              <w:spacing w:after="0"/>
            </w:pPr>
          </w:p>
        </w:tc>
      </w:tr>
      <w:tr w:rsidR="00F34AA7" w14:paraId="4A98D6A0" w14:textId="77777777">
        <w:tblPrEx>
          <w:tblCellMar>
            <w:top w:w="0" w:type="dxa"/>
            <w:bottom w:w="0" w:type="dxa"/>
          </w:tblCellMar>
        </w:tblPrEx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06D74" w14:textId="77777777" w:rsidR="00F34AA7" w:rsidRDefault="00000000">
            <w:pPr>
              <w:spacing w:after="0"/>
            </w:pPr>
            <w:r>
              <w:t>Carbon equivalence calculator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3C865" w14:textId="77777777" w:rsidR="00F34AA7" w:rsidRDefault="00000000">
            <w:pPr>
              <w:spacing w:after="0"/>
            </w:pPr>
            <w:r>
              <w:t>1000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8896" w14:textId="77777777" w:rsidR="00F34AA7" w:rsidRDefault="00000000">
            <w:pPr>
              <w:spacing w:after="0"/>
            </w:pPr>
            <w:r>
              <w:t>The form should display the results to the user.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9750" w14:textId="77777777" w:rsidR="00F34AA7" w:rsidRDefault="00000000">
            <w:pPr>
              <w:spacing w:after="0"/>
            </w:pPr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DA70" w14:textId="77777777" w:rsidR="00F34AA7" w:rsidRDefault="00F34AA7">
            <w:pPr>
              <w:spacing w:after="0"/>
            </w:pPr>
          </w:p>
        </w:tc>
      </w:tr>
    </w:tbl>
    <w:p w14:paraId="646E8D17" w14:textId="77777777" w:rsidR="00F34AA7" w:rsidRDefault="00F34AA7"/>
    <w:sectPr w:rsidR="00F34AA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42F4B" w14:textId="77777777" w:rsidR="00B50B61" w:rsidRDefault="00B50B61">
      <w:pPr>
        <w:spacing w:after="0" w:line="240" w:lineRule="auto"/>
      </w:pPr>
      <w:r>
        <w:separator/>
      </w:r>
    </w:p>
  </w:endnote>
  <w:endnote w:type="continuationSeparator" w:id="0">
    <w:p w14:paraId="79FC0032" w14:textId="77777777" w:rsidR="00B50B61" w:rsidRDefault="00B5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4EB6B" w14:textId="77777777" w:rsidR="00B50B61" w:rsidRDefault="00B50B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8C60C2" w14:textId="77777777" w:rsidR="00B50B61" w:rsidRDefault="00B50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34AA7"/>
    <w:rsid w:val="00352975"/>
    <w:rsid w:val="007A0F8C"/>
    <w:rsid w:val="00B50B61"/>
    <w:rsid w:val="00F3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9FA4"/>
  <w15:docId w15:val="{C5FFEDB9-A6D1-4CE0-A579-8EB44444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Aptos" w:eastAsia="Times New Roman" w:hAnsi="Aptos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ascii="Aptos" w:eastAsia="Times New Roman" w:hAnsi="Aptos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ascii="Aptos" w:eastAsia="Times New Roman" w:hAnsi="Aptos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olor w:val="0F4761"/>
      <w:sz w:val="32"/>
      <w:szCs w:val="32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spacing w:val="-10"/>
      <w:kern w:val="3"/>
      <w:sz w:val="56"/>
      <w:szCs w:val="56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color w:val="0F4761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rFonts w:ascii="Calibri" w:hAnsi="Calibri"/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rFonts w:ascii="Calibri" w:hAnsi="Calibri"/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dc:description/>
  <cp:lastModifiedBy>William Rees (student)</cp:lastModifiedBy>
  <cp:revision>2</cp:revision>
  <dcterms:created xsi:type="dcterms:W3CDTF">2025-04-24T22:08:00Z</dcterms:created>
  <dcterms:modified xsi:type="dcterms:W3CDTF">2025-04-24T22:08:00Z</dcterms:modified>
</cp:coreProperties>
</file>