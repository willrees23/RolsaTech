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48B20" w14:textId="77777777" w:rsidR="00BA6C08" w:rsidRDefault="00000000">
      <w:pPr>
        <w:pStyle w:val="Heading1"/>
      </w:pPr>
      <w:r>
        <w:t>Iteration 6 – Development log</w:t>
      </w:r>
    </w:p>
    <w:p w14:paraId="5A5A19E6" w14:textId="77777777" w:rsidR="00BA6C08" w:rsidRDefault="00000000">
      <w:r>
        <w:t>This iteration will be about creating the calculators for the project.</w:t>
      </w:r>
    </w:p>
    <w:p w14:paraId="4DA06D23" w14:textId="77777777" w:rsidR="00BA6C08" w:rsidRDefault="00BA6C08"/>
    <w:p w14:paraId="1E87B6BA" w14:textId="77777777" w:rsidR="00BA6C08" w:rsidRDefault="00000000">
      <w:r>
        <w:t>Firstly, after researching solutions to how we can create a calculator for Carbon footprints, I found out that it would be very difficult to implement my own custom implementation. Therefore, I decided to look at free alternatives online that other people have already made.</w:t>
      </w:r>
    </w:p>
    <w:p w14:paraId="5779BD55" w14:textId="77777777" w:rsidR="00BA6C08" w:rsidRDefault="00BA6C08"/>
    <w:p w14:paraId="746155D2" w14:textId="77777777" w:rsidR="00BA6C08" w:rsidRDefault="00000000">
      <w:r>
        <w:t xml:space="preserve">I decided to use a form builder by </w:t>
      </w:r>
      <w:proofErr w:type="spellStart"/>
      <w:r>
        <w:t>Elfsight</w:t>
      </w:r>
      <w:proofErr w:type="spellEnd"/>
      <w:r>
        <w:t>. It’s free and they say I can use it on my website. That is what I did first:</w:t>
      </w:r>
    </w:p>
    <w:p w14:paraId="5526415D" w14:textId="77777777" w:rsidR="00BA6C08" w:rsidRDefault="00000000">
      <w:r>
        <w:rPr>
          <w:noProof/>
        </w:rPr>
        <w:drawing>
          <wp:inline distT="0" distB="0" distL="0" distR="0" wp14:anchorId="41074962" wp14:editId="4F971050">
            <wp:extent cx="5731514" cy="2918463"/>
            <wp:effectExtent l="0" t="0" r="2536" b="0"/>
            <wp:docPr id="893281744" name="Picture 1" descr="A calculator with a green box and a green box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9184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A6722A" w14:textId="77777777" w:rsidR="00BA6C08" w:rsidRDefault="00000000">
      <w:r>
        <w:t>I then implemented this onto the webpage:</w:t>
      </w:r>
    </w:p>
    <w:p w14:paraId="077685E2" w14:textId="77777777" w:rsidR="00BA6C08" w:rsidRDefault="00000000">
      <w:r>
        <w:rPr>
          <w:noProof/>
        </w:rPr>
        <w:drawing>
          <wp:inline distT="0" distB="0" distL="0" distR="0" wp14:anchorId="7159B37D" wp14:editId="1947A7DE">
            <wp:extent cx="5731514" cy="1171575"/>
            <wp:effectExtent l="0" t="0" r="2536" b="9525"/>
            <wp:docPr id="1961639563" name="Picture 1" descr="A computer screen shot of a program cod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171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8FAF3A9" w14:textId="77777777" w:rsidR="00BA6C08" w:rsidRDefault="00BA6C08"/>
    <w:p w14:paraId="7E627BF3" w14:textId="77777777" w:rsidR="00BA6C08" w:rsidRDefault="00000000">
      <w:r>
        <w:t>Furthermore, I thought it would be useful for users to know what their footprint was equivalent to, so I found a calculator for that as well:</w:t>
      </w:r>
    </w:p>
    <w:p w14:paraId="233A0626" w14:textId="77777777" w:rsidR="00BA6C08" w:rsidRDefault="00000000">
      <w:r>
        <w:rPr>
          <w:noProof/>
        </w:rPr>
        <w:lastRenderedPageBreak/>
        <w:drawing>
          <wp:inline distT="0" distB="0" distL="0" distR="0" wp14:anchorId="6CFFA106" wp14:editId="25D157EB">
            <wp:extent cx="5731514" cy="3123562"/>
            <wp:effectExtent l="0" t="0" r="2536" b="638"/>
            <wp:docPr id="966718205" name="Picture 1" descr="A green screen with white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1235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0AB6CD" w14:textId="77777777" w:rsidR="00BA6C08" w:rsidRDefault="00BA6C08"/>
    <w:p w14:paraId="2A138587" w14:textId="77777777" w:rsidR="00BA6C08" w:rsidRDefault="00000000">
      <w:r>
        <w:t>I made sure to properly include credits for both solutions (even though they both don’t explicitly specify I must do so).</w:t>
      </w:r>
    </w:p>
    <w:p w14:paraId="49F66894" w14:textId="77777777" w:rsidR="00BA6C08" w:rsidRDefault="00BA6C08"/>
    <w:p w14:paraId="0D16DC1F" w14:textId="77777777" w:rsidR="00BA6C08" w:rsidRDefault="00000000">
      <w:r>
        <w:t>If I have time, I will come back and do the other calculators. I think, however, that other aspects of the project are more important, so I will complete those iterations first.</w:t>
      </w:r>
    </w:p>
    <w:sectPr w:rsidR="00BA6C0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B5A57" w14:textId="77777777" w:rsidR="009D560F" w:rsidRDefault="009D560F">
      <w:pPr>
        <w:spacing w:after="0" w:line="240" w:lineRule="auto"/>
      </w:pPr>
      <w:r>
        <w:separator/>
      </w:r>
    </w:p>
  </w:endnote>
  <w:endnote w:type="continuationSeparator" w:id="0">
    <w:p w14:paraId="44369E80" w14:textId="77777777" w:rsidR="009D560F" w:rsidRDefault="009D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200F5" w14:textId="77777777" w:rsidR="009D560F" w:rsidRDefault="009D56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032E3A1" w14:textId="77777777" w:rsidR="009D560F" w:rsidRDefault="009D5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A6C08"/>
    <w:rsid w:val="000E6F19"/>
    <w:rsid w:val="003A5234"/>
    <w:rsid w:val="009D560F"/>
    <w:rsid w:val="00BA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F21A"/>
  <w15:docId w15:val="{48B89E58-40E0-4883-940F-2318B39B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Times New Roman" w:hAnsi="Aptos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Times New Roman" w:hAnsi="Aptos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Aptos" w:eastAsia="Times New Roman" w:hAnsi="Aptos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ascii="Aptos" w:eastAsia="Times New Roman" w:hAnsi="Aptos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ascii="Aptos" w:eastAsia="Times New Roman" w:hAnsi="Aptos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ascii="Aptos" w:eastAsia="Times New Roman" w:hAnsi="Aptos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eastAsia="Times New Roman" w:hAnsi="Calibri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color w:val="0F4761"/>
      <w:sz w:val="32"/>
      <w:szCs w:val="32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" w:eastAsia="Times New Roman" w:hAnsi="Calibri" w:cs="Times New Roman"/>
      <w:spacing w:val="-10"/>
      <w:kern w:val="3"/>
      <w:sz w:val="56"/>
      <w:szCs w:val="56"/>
    </w:rPr>
  </w:style>
  <w:style w:type="character" w:customStyle="1" w:styleId="Heading3Char">
    <w:name w:val="Heading 3 Char"/>
    <w:basedOn w:val="DefaultParagraphFont"/>
    <w:rPr>
      <w:rFonts w:ascii="Calibri" w:eastAsia="Times New Roman" w:hAnsi="Calibri" w:cs="Times New Roman"/>
      <w:color w:val="0F4761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" w:eastAsia="Times New Roman" w:hAnsi="Calibri" w:cs="Times New Roman"/>
      <w:color w:val="595959"/>
      <w:spacing w:val="15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rFonts w:ascii="Calibri" w:hAnsi="Calibri"/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rFonts w:ascii="Calibri" w:hAnsi="Calibri"/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Rees (student)</dc:creator>
  <dc:description/>
  <cp:lastModifiedBy>William Rees (student)</cp:lastModifiedBy>
  <cp:revision>2</cp:revision>
  <dcterms:created xsi:type="dcterms:W3CDTF">2025-04-24T22:08:00Z</dcterms:created>
  <dcterms:modified xsi:type="dcterms:W3CDTF">2025-04-24T22:08:00Z</dcterms:modified>
</cp:coreProperties>
</file>