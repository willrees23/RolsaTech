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C43A0" w14:textId="77777777" w:rsidR="00F26F16" w:rsidRDefault="00000000">
      <w:pPr>
        <w:pStyle w:val="Heading1"/>
        <w:rPr>
          <w:rFonts w:cs="Calibri"/>
        </w:rPr>
      </w:pPr>
      <w:r>
        <w:rPr>
          <w:rFonts w:cs="Calibri"/>
        </w:rPr>
        <w:t>Iteration 5 – Development log</w:t>
      </w:r>
    </w:p>
    <w:p w14:paraId="705B3B39" w14:textId="77777777" w:rsidR="00F26F16" w:rsidRDefault="00F26F16"/>
    <w:sectPr w:rsidR="00F26F1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C7DBE" w14:textId="77777777" w:rsidR="007629D2" w:rsidRDefault="007629D2">
      <w:pPr>
        <w:spacing w:after="0" w:line="240" w:lineRule="auto"/>
      </w:pPr>
      <w:r>
        <w:separator/>
      </w:r>
    </w:p>
  </w:endnote>
  <w:endnote w:type="continuationSeparator" w:id="0">
    <w:p w14:paraId="0A5E7C64" w14:textId="77777777" w:rsidR="007629D2" w:rsidRDefault="0076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19B1F" w14:textId="77777777" w:rsidR="007629D2" w:rsidRDefault="007629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D8AD23" w14:textId="77777777" w:rsidR="007629D2" w:rsidRDefault="0076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6F16"/>
    <w:rsid w:val="007629D2"/>
    <w:rsid w:val="00BA4C0A"/>
    <w:rsid w:val="00E947E5"/>
    <w:rsid w:val="00F2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3911"/>
  <w15:docId w15:val="{0A2F245C-2FBA-49C3-93C6-5AEAFC8E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2</cp:revision>
  <dcterms:created xsi:type="dcterms:W3CDTF">2025-04-24T11:59:00Z</dcterms:created>
  <dcterms:modified xsi:type="dcterms:W3CDTF">2025-04-24T11:59:00Z</dcterms:modified>
</cp:coreProperties>
</file>