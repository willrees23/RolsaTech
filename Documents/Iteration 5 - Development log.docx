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279E0" w14:textId="77777777" w:rsidR="00246B85" w:rsidRDefault="00000000">
      <w:pPr>
        <w:pStyle w:val="Heading1"/>
        <w:rPr>
          <w:rFonts w:cs="Calibri"/>
        </w:rPr>
      </w:pPr>
      <w:r>
        <w:rPr>
          <w:rFonts w:cs="Calibri"/>
        </w:rPr>
        <w:t>Iteration 5 – Development log</w:t>
      </w:r>
    </w:p>
    <w:p w14:paraId="572A581F" w14:textId="65C6B9F7" w:rsidR="00246B85" w:rsidRDefault="00DA4245">
      <w:r>
        <w:t>Iteration 5 will be about developing the static elements of the website. This will mean informational pages</w:t>
      </w:r>
      <w:r w:rsidR="006C6D01">
        <w:t>, service information, etc.</w:t>
      </w:r>
    </w:p>
    <w:p w14:paraId="0CF756B1" w14:textId="77777777" w:rsidR="006C6D01" w:rsidRDefault="006C6D01"/>
    <w:p w14:paraId="3FE6C411" w14:textId="2044835A" w:rsidR="006C6D01" w:rsidRDefault="00283291">
      <w:r>
        <w:t>To do this, all I must do is write lots of information and use a combination of HTML elements to display it nicely for the user.</w:t>
      </w:r>
      <w:r w:rsidR="00F31A71">
        <w:t xml:space="preserve"> Then, I will use Flask to setup routes for each page. </w:t>
      </w:r>
    </w:p>
    <w:p w14:paraId="0DF5C889" w14:textId="77777777" w:rsidR="00EA0BA8" w:rsidRDefault="00EA0BA8"/>
    <w:p w14:paraId="0955C500" w14:textId="3C695DED" w:rsidR="00EA0BA8" w:rsidRDefault="00ED4000">
      <w:r>
        <w:t>I started with the “About green energy” page.</w:t>
      </w:r>
    </w:p>
    <w:p w14:paraId="0509A926" w14:textId="6291089E" w:rsidR="000F4FE3" w:rsidRDefault="00107B9F">
      <w:r w:rsidRPr="00107B9F">
        <w:rPr>
          <w:noProof/>
        </w:rPr>
        <w:drawing>
          <wp:inline distT="0" distB="0" distL="0" distR="0" wp14:anchorId="71046FD6" wp14:editId="226E33E1">
            <wp:extent cx="5731510" cy="3823970"/>
            <wp:effectExtent l="0" t="0" r="2540" b="5080"/>
            <wp:docPr id="201451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18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0F45" w14:textId="77777777" w:rsidR="00151451" w:rsidRDefault="00151451"/>
    <w:p w14:paraId="1E78A065" w14:textId="73A3C071" w:rsidR="007673A4" w:rsidRDefault="00EC65EC">
      <w:r>
        <w:t>Now I will add the content to each page.</w:t>
      </w:r>
    </w:p>
    <w:p w14:paraId="550D3604" w14:textId="38EAD5A8" w:rsidR="007673A4" w:rsidRDefault="001B2BFD">
      <w:r w:rsidRPr="001B2BFD">
        <w:lastRenderedPageBreak/>
        <w:drawing>
          <wp:inline distT="0" distB="0" distL="0" distR="0" wp14:anchorId="24134EFF" wp14:editId="063C8B00">
            <wp:extent cx="5731510" cy="3811905"/>
            <wp:effectExtent l="0" t="0" r="2540" b="0"/>
            <wp:docPr id="10919196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1961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AB1F" w14:textId="76CB7D2A" w:rsidR="001B2BFD" w:rsidRDefault="00761151">
      <w:r w:rsidRPr="00761151">
        <w:drawing>
          <wp:inline distT="0" distB="0" distL="0" distR="0" wp14:anchorId="778DAF83" wp14:editId="33A4010F">
            <wp:extent cx="5731510" cy="3663950"/>
            <wp:effectExtent l="0" t="0" r="2540" b="0"/>
            <wp:docPr id="16408378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3788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D338" w14:textId="78CCFF0E" w:rsidR="00761151" w:rsidRDefault="00761151">
      <w:r w:rsidRPr="00761151">
        <w:lastRenderedPageBreak/>
        <w:drawing>
          <wp:inline distT="0" distB="0" distL="0" distR="0" wp14:anchorId="6B61AB47" wp14:editId="63703238">
            <wp:extent cx="5731510" cy="4456430"/>
            <wp:effectExtent l="0" t="0" r="2540" b="1270"/>
            <wp:docPr id="9421721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7211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18E3" w14:textId="77777777" w:rsidR="00424FAF" w:rsidRDefault="00424FAF"/>
    <w:p w14:paraId="5595DDCF" w14:textId="77777777" w:rsidR="00424FAF" w:rsidRDefault="00424FAF"/>
    <w:sectPr w:rsidR="00424FAF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DD61E" w14:textId="77777777" w:rsidR="00974C36" w:rsidRDefault="00974C36">
      <w:pPr>
        <w:spacing w:after="0" w:line="240" w:lineRule="auto"/>
      </w:pPr>
      <w:r>
        <w:separator/>
      </w:r>
    </w:p>
  </w:endnote>
  <w:endnote w:type="continuationSeparator" w:id="0">
    <w:p w14:paraId="34A4F08F" w14:textId="77777777" w:rsidR="00974C36" w:rsidRDefault="00974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5F356A" w14:textId="77777777" w:rsidR="00974C36" w:rsidRDefault="00974C3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EE4A417" w14:textId="77777777" w:rsidR="00974C36" w:rsidRDefault="00974C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B85"/>
    <w:rsid w:val="000F4FE3"/>
    <w:rsid w:val="00107B9F"/>
    <w:rsid w:val="00151451"/>
    <w:rsid w:val="001B2BFD"/>
    <w:rsid w:val="001F1F11"/>
    <w:rsid w:val="002271FA"/>
    <w:rsid w:val="00246B85"/>
    <w:rsid w:val="00283291"/>
    <w:rsid w:val="002D5687"/>
    <w:rsid w:val="00424FAF"/>
    <w:rsid w:val="005733C8"/>
    <w:rsid w:val="006C6D01"/>
    <w:rsid w:val="00761151"/>
    <w:rsid w:val="007664CD"/>
    <w:rsid w:val="007673A4"/>
    <w:rsid w:val="008F6504"/>
    <w:rsid w:val="00974C36"/>
    <w:rsid w:val="00DA4245"/>
    <w:rsid w:val="00EA0BA8"/>
    <w:rsid w:val="00EC65EC"/>
    <w:rsid w:val="00ED4000"/>
    <w:rsid w:val="00F3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ECA5"/>
  <w15:docId w15:val="{48D6E214-8B24-4772-A8DB-47F30BC5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eastAsia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eastAsia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" w:eastAsia="Times New Roman" w:hAnsi="Calibri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" w:eastAsia="Times New Roman" w:hAnsi="Calibri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ascii="Calibri" w:eastAsia="Times New Roman" w:hAnsi="Calibri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eastAsia="Times New Roman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" w:eastAsia="Times New Roman" w:hAnsi="Calibri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ascii="Calibri" w:eastAsia="Times New Roman" w:hAnsi="Calibri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Rees (student)</dc:creator>
  <dc:description/>
  <cp:lastModifiedBy>William Rees (student)</cp:lastModifiedBy>
  <cp:revision>18</cp:revision>
  <dcterms:created xsi:type="dcterms:W3CDTF">2025-04-24T11:59:00Z</dcterms:created>
  <dcterms:modified xsi:type="dcterms:W3CDTF">2025-04-24T13:07:00Z</dcterms:modified>
</cp:coreProperties>
</file>